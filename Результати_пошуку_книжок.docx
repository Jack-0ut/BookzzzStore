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C02" w:rsidRDefault="001273E3" w:rsidP="001273E3">
      <w:pPr>
        <w:jc w:val="center"/>
        <w:rPr>
          <w:sz w:val="36"/>
          <w:szCs w:val="36"/>
          <w:lang w:val="uk-UA"/>
        </w:rPr>
      </w:pPr>
      <w:r w:rsidRPr="001273E3">
        <w:rPr>
          <w:sz w:val="36"/>
          <w:szCs w:val="36"/>
          <w:lang w:val="uk-UA"/>
        </w:rPr>
        <w:t>Результати пошуку книжок</w:t>
      </w:r>
    </w:p>
    <w:p w:rsidR="001273E3" w:rsidRPr="00C86DBB" w:rsidRDefault="001273E3" w:rsidP="001273E3">
      <w:pPr>
        <w:rPr>
          <w:rFonts w:ascii="Times New Roman" w:hAnsi="Times New Roman"/>
          <w:sz w:val="28"/>
          <w:szCs w:val="28"/>
        </w:rPr>
      </w:pPr>
      <w:r w:rsidRPr="00C86DBB">
        <w:rPr>
          <w:rFonts w:ascii="Times New Roman" w:hAnsi="Times New Roman"/>
          <w:sz w:val="28"/>
          <w:szCs w:val="28"/>
          <w:lang w:val="uk-UA"/>
        </w:rPr>
        <w:t xml:space="preserve">Таблиця 1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C86DB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Книга з мінімальною вартістю</w:t>
      </w:r>
    </w:p>
    <w:tbl>
      <w:tblPr>
        <w:tblW w:w="9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1731"/>
        <w:gridCol w:w="1955"/>
        <w:gridCol w:w="1320"/>
      </w:tblGrid>
      <w:tr w:rsidR="001273E3" w:rsidRPr="00C86DBB" w:rsidTr="001273E3">
        <w:trPr>
          <w:trHeight w:val="315"/>
        </w:trPr>
        <w:tc>
          <w:tcPr>
            <w:tcW w:w="4673" w:type="dxa"/>
            <w:shd w:val="clear" w:color="auto" w:fill="auto"/>
            <w:noWrap/>
            <w:hideMark/>
          </w:tcPr>
          <w:p w:rsidR="001273E3" w:rsidRPr="00C86DBB" w:rsidRDefault="001273E3" w:rsidP="00002C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ru-RU"/>
              </w:rPr>
              <w:t>Назва</w:t>
            </w:r>
          </w:p>
        </w:tc>
        <w:tc>
          <w:tcPr>
            <w:tcW w:w="1731" w:type="dxa"/>
            <w:shd w:val="clear" w:color="auto" w:fill="auto"/>
            <w:noWrap/>
            <w:hideMark/>
          </w:tcPr>
          <w:p w:rsidR="001273E3" w:rsidRPr="00C86DBB" w:rsidRDefault="001273E3" w:rsidP="00002C96">
            <w:pPr>
              <w:spacing w:after="0" w:line="240" w:lineRule="auto"/>
              <w:ind w:firstLineChars="100" w:firstLine="28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ru-RU"/>
              </w:rPr>
              <w:t>Кількість</w:t>
            </w:r>
          </w:p>
        </w:tc>
        <w:tc>
          <w:tcPr>
            <w:tcW w:w="1955" w:type="dxa"/>
          </w:tcPr>
          <w:p w:rsidR="001273E3" w:rsidRDefault="001273E3" w:rsidP="001273E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ru-RU"/>
              </w:rPr>
              <w:t>Вікові межі</w:t>
            </w:r>
          </w:p>
        </w:tc>
        <w:tc>
          <w:tcPr>
            <w:tcW w:w="1320" w:type="dxa"/>
          </w:tcPr>
          <w:p w:rsidR="001273E3" w:rsidRDefault="001273E3" w:rsidP="00002C96">
            <w:pPr>
              <w:spacing w:after="0" w:line="240" w:lineRule="auto"/>
              <w:ind w:firstLineChars="100" w:firstLine="28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ru-RU"/>
              </w:rPr>
              <w:t xml:space="preserve">Ціна </w:t>
            </w:r>
          </w:p>
        </w:tc>
      </w:tr>
      <w:tr w:rsidR="001273E3" w:rsidRPr="00C86DBB" w:rsidTr="001273E3">
        <w:trPr>
          <w:trHeight w:val="285"/>
        </w:trPr>
        <w:tc>
          <w:tcPr>
            <w:tcW w:w="4673" w:type="dxa"/>
            <w:shd w:val="clear" w:color="auto" w:fill="auto"/>
            <w:noWrap/>
            <w:hideMark/>
          </w:tcPr>
          <w:p w:rsidR="001273E3" w:rsidRPr="00C86DBB" w:rsidRDefault="001273E3" w:rsidP="00002C9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731" w:type="dxa"/>
            <w:shd w:val="clear" w:color="auto" w:fill="auto"/>
            <w:noWrap/>
            <w:hideMark/>
          </w:tcPr>
          <w:p w:rsidR="001273E3" w:rsidRPr="00C86DBB" w:rsidRDefault="001273E3" w:rsidP="00002C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955" w:type="dxa"/>
          </w:tcPr>
          <w:p w:rsidR="001273E3" w:rsidRPr="00C86DBB" w:rsidRDefault="001273E3" w:rsidP="00002C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320" w:type="dxa"/>
          </w:tcPr>
          <w:p w:rsidR="001273E3" w:rsidRPr="00C86DBB" w:rsidRDefault="001273E3" w:rsidP="00002C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1273E3" w:rsidRDefault="001273E3" w:rsidP="001273E3">
      <w:pPr>
        <w:rPr>
          <w:rFonts w:ascii="Times New Roman" w:hAnsi="Times New Roman"/>
          <w:sz w:val="28"/>
          <w:szCs w:val="28"/>
          <w:lang w:val="uk-UA"/>
        </w:rPr>
      </w:pPr>
    </w:p>
    <w:p w:rsidR="001273E3" w:rsidRPr="001273E3" w:rsidRDefault="001273E3" w:rsidP="001273E3">
      <w:pPr>
        <w:rPr>
          <w:rFonts w:ascii="Times New Roman" w:hAnsi="Times New Roman"/>
          <w:sz w:val="28"/>
          <w:szCs w:val="28"/>
        </w:rPr>
      </w:pPr>
      <w:r w:rsidRPr="00C86DBB">
        <w:rPr>
          <w:rFonts w:ascii="Times New Roman" w:hAnsi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C86DB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C86DB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Книги з заданими віковими межами </w:t>
      </w:r>
      <w:r w:rsidR="00423634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X-Y</w:t>
      </w:r>
      <w:r w:rsidR="00423634">
        <w:rPr>
          <w:rFonts w:ascii="Times New Roman" w:hAnsi="Times New Roman"/>
          <w:sz w:val="28"/>
          <w:szCs w:val="28"/>
        </w:rPr>
        <w:t>&gt;</w:t>
      </w:r>
      <w:bookmarkStart w:id="0" w:name="_GoBack"/>
      <w:bookmarkEnd w:id="0"/>
    </w:p>
    <w:tbl>
      <w:tblPr>
        <w:tblW w:w="9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1731"/>
        <w:gridCol w:w="1955"/>
        <w:gridCol w:w="1320"/>
      </w:tblGrid>
      <w:tr w:rsidR="001273E3" w:rsidTr="00002C96">
        <w:trPr>
          <w:trHeight w:val="315"/>
        </w:trPr>
        <w:tc>
          <w:tcPr>
            <w:tcW w:w="4673" w:type="dxa"/>
            <w:shd w:val="clear" w:color="auto" w:fill="auto"/>
            <w:noWrap/>
            <w:hideMark/>
          </w:tcPr>
          <w:p w:rsidR="001273E3" w:rsidRPr="00C86DBB" w:rsidRDefault="001273E3" w:rsidP="00002C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ru-RU"/>
              </w:rPr>
              <w:t>Назва</w:t>
            </w:r>
          </w:p>
        </w:tc>
        <w:tc>
          <w:tcPr>
            <w:tcW w:w="1731" w:type="dxa"/>
            <w:shd w:val="clear" w:color="auto" w:fill="auto"/>
            <w:noWrap/>
            <w:hideMark/>
          </w:tcPr>
          <w:p w:rsidR="001273E3" w:rsidRPr="00C86DBB" w:rsidRDefault="001273E3" w:rsidP="00002C96">
            <w:pPr>
              <w:spacing w:after="0" w:line="240" w:lineRule="auto"/>
              <w:ind w:firstLineChars="100" w:firstLine="28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ru-RU"/>
              </w:rPr>
              <w:t>Кількість</w:t>
            </w:r>
          </w:p>
        </w:tc>
        <w:tc>
          <w:tcPr>
            <w:tcW w:w="1955" w:type="dxa"/>
          </w:tcPr>
          <w:p w:rsidR="001273E3" w:rsidRDefault="001273E3" w:rsidP="00002C9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ru-RU"/>
              </w:rPr>
              <w:t>Вікові межі</w:t>
            </w:r>
          </w:p>
        </w:tc>
        <w:tc>
          <w:tcPr>
            <w:tcW w:w="1320" w:type="dxa"/>
          </w:tcPr>
          <w:p w:rsidR="001273E3" w:rsidRDefault="001273E3" w:rsidP="00002C96">
            <w:pPr>
              <w:spacing w:after="0" w:line="240" w:lineRule="auto"/>
              <w:ind w:firstLineChars="100" w:firstLine="28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uk-UA" w:eastAsia="ru-RU"/>
              </w:rPr>
              <w:t xml:space="preserve">Ціна </w:t>
            </w:r>
          </w:p>
        </w:tc>
      </w:tr>
      <w:tr w:rsidR="001273E3" w:rsidRPr="00C86DBB" w:rsidTr="00002C96">
        <w:trPr>
          <w:trHeight w:val="285"/>
        </w:trPr>
        <w:tc>
          <w:tcPr>
            <w:tcW w:w="4673" w:type="dxa"/>
            <w:shd w:val="clear" w:color="auto" w:fill="auto"/>
            <w:noWrap/>
            <w:hideMark/>
          </w:tcPr>
          <w:p w:rsidR="001273E3" w:rsidRPr="00C86DBB" w:rsidRDefault="001273E3" w:rsidP="00002C9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731" w:type="dxa"/>
            <w:shd w:val="clear" w:color="auto" w:fill="auto"/>
            <w:noWrap/>
            <w:hideMark/>
          </w:tcPr>
          <w:p w:rsidR="001273E3" w:rsidRPr="00C86DBB" w:rsidRDefault="001273E3" w:rsidP="00002C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955" w:type="dxa"/>
          </w:tcPr>
          <w:p w:rsidR="001273E3" w:rsidRPr="00C86DBB" w:rsidRDefault="001273E3" w:rsidP="00002C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320" w:type="dxa"/>
          </w:tcPr>
          <w:p w:rsidR="001273E3" w:rsidRPr="00C86DBB" w:rsidRDefault="001273E3" w:rsidP="00002C9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1273E3" w:rsidRPr="001273E3" w:rsidRDefault="001273E3" w:rsidP="001273E3">
      <w:pPr>
        <w:jc w:val="center"/>
        <w:rPr>
          <w:sz w:val="36"/>
          <w:szCs w:val="36"/>
          <w:lang w:val="uk-UA"/>
        </w:rPr>
      </w:pPr>
    </w:p>
    <w:sectPr w:rsidR="001273E3" w:rsidRPr="001273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02"/>
    <w:rsid w:val="000857FE"/>
    <w:rsid w:val="001273E3"/>
    <w:rsid w:val="00366F02"/>
    <w:rsid w:val="00423634"/>
    <w:rsid w:val="009A420D"/>
    <w:rsid w:val="00B90A71"/>
    <w:rsid w:val="00C9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F225"/>
  <w15:chartTrackingRefBased/>
  <w15:docId w15:val="{C7E05231-275B-42A2-9AB6-0BA9A0C3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&#1056;&#1077;&#1079;&#1091;&#1083;&#1100;&#1090;&#1072;&#1090;&#1080;_&#1087;&#1086;&#1096;&#1091;&#1082;&#1091;_&#1082;&#1085;&#1080;&#1078;&#1086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Результати_пошуку_книжок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2022-05-14T06:24:00Z</dcterms:created>
  <dcterms:modified xsi:type="dcterms:W3CDTF">2022-05-14T06:25:00Z</dcterms:modified>
</cp:coreProperties>
</file>